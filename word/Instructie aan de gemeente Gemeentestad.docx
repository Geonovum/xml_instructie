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commentRangeStart w:id="0"/>
    <w:commentRangeStart w:id="1"/>
    <w:p w14:paraId="0D316F4E" w14:textId="003F2FB5" w:rsidR="0031108E" w:rsidRPr="00E742A3" w:rsidRDefault="00453AB6" w:rsidP="00E742A3">
      <w:pPr>
        <w:pStyle w:val="Titel"/>
      </w:pPr>
      <w:r>
        <w:fldChar w:fldCharType="begin"/>
      </w:r>
      <w:r>
        <w:instrText xml:space="preserve"> TITLE </w:instrText>
      </w:r>
      <w:r>
        <w:fldChar w:fldCharType="separate"/>
      </w:r>
      <w:r w:rsidR="006965DB">
        <w:t>Instructie aan de gemeente Gemeentestad</w:t>
      </w:r>
      <w:r>
        <w:fldChar w:fldCharType="end"/>
      </w:r>
      <w:commentRangeEnd w:id="0"/>
      <w:commentRangeEnd w:id="1"/>
      <w:r w:rsidR="006965DB">
        <w:rPr>
          <w:rStyle w:val="Verwijzingopmerking"/>
          <w:rFonts w:eastAsiaTheme="minorHAnsi" w:cstheme="minorBidi"/>
          <w:b w:val="0"/>
          <w:spacing w:val="0"/>
          <w:kern w:val="0"/>
        </w:rPr>
        <w:commentReference w:id="1"/>
      </w:r>
      <w:r w:rsidR="006965DB">
        <w:rPr>
          <w:rStyle w:val="Verwijzingopmerking"/>
          <w:rFonts w:eastAsiaTheme="minorHAnsi" w:cstheme="minorBidi"/>
          <w:b w:val="0"/>
          <w:spacing w:val="0"/>
          <w:kern w:val="0"/>
        </w:rPr>
        <w:commentReference w:id="0"/>
      </w:r>
    </w:p>
    <w:p w14:paraId="6A408AFB" w14:textId="77777777" w:rsidR="006965DB" w:rsidRDefault="006965DB" w:rsidP="006965DB">
      <w:r>
        <w:t>De minister van Onderwijs, Cultuur en Wetenschappen,</w:t>
      </w:r>
    </w:p>
    <w:p w14:paraId="4920B4BF" w14:textId="77777777" w:rsidR="006965DB" w:rsidRDefault="006965DB" w:rsidP="006965DB">
      <w:r>
        <w:t>In overeenstemming met de minister van Binnenlandse Zaken en Koninkrijksrelaties,</w:t>
      </w:r>
    </w:p>
    <w:p w14:paraId="06C2DD01" w14:textId="77777777" w:rsidR="006965DB" w:rsidRDefault="006965DB" w:rsidP="006965DB"/>
    <w:p w14:paraId="7CA52C20" w14:textId="77777777" w:rsidR="006965DB" w:rsidRDefault="006965DB" w:rsidP="006965DB">
      <w:r>
        <w:t>overwegende dat het gebied De Parkel in de gemeente Gemeentestad van algemeen belang is vanwege zijn historisch-ruimtelijk karakter;</w:t>
      </w:r>
    </w:p>
    <w:p w14:paraId="679AD3BD" w14:textId="77777777" w:rsidR="006965DB" w:rsidRDefault="006965DB" w:rsidP="006965DB">
      <w:r>
        <w:t>overwegende dat het historisch-ruimtelijk karakter van dit gebied nog voldoende gaaf en herkenbaar is;</w:t>
      </w:r>
    </w:p>
    <w:p w14:paraId="39B9ED46" w14:textId="77777777" w:rsidR="006965DB" w:rsidRDefault="006965DB" w:rsidP="006965DB">
      <w:r>
        <w:t>overwegende dat het historisch-ruimtelijk karakter van De Parkel kan worden gekenmerkt als een uitgestrekte villawijk met een groot aantal architectonisch waardevolle objecten, in fasen gerealiseerd, in een gebied behorende tot twee voormalige landgoederen, waarin de stedenbouwkundige opzet van het gehele gebied een grote samenhang vertoont, vooral dankzij de lanenstelsels en het vele groen, waarbij de kwaliteit van de ontwerpen voor de verschillende deelgebieden, waarin meerdere relicten van de voormalige landgoederen zijn geïntegreerd, hoog is;</w:t>
      </w:r>
    </w:p>
    <w:p w14:paraId="2CD07AAF" w14:textId="77777777" w:rsidR="006965DB" w:rsidRDefault="006965DB" w:rsidP="006965DB">
      <w:r>
        <w:t>overwegende dat het van belang is de karakteristieke, met de historische ontwikkeling samenhangende structuur en ruimtelijke kwaliteit van het gebied te onderkennen als zwaarwegend belang bij de toekomstige ontwikkelingen binnen het gebied;</w:t>
      </w:r>
    </w:p>
    <w:p w14:paraId="54FF66C3" w14:textId="77777777" w:rsidR="006965DB" w:rsidRDefault="006965DB" w:rsidP="006965DB">
      <w:r>
        <w:t>overwegende dat de karakteristieke, met de historische ontwikkeling samenhangende structuur en ruimtelijke kwaliteit bijzondere bescherming verdienen;</w:t>
      </w:r>
    </w:p>
    <w:p w14:paraId="651622DA" w14:textId="77777777" w:rsidR="006965DB" w:rsidRDefault="006965DB" w:rsidP="006965DB">
      <w:r>
        <w:t>gelet op de positieve adviezen van gedeputeerde staten van Provincieland en de Raad voor Cultuur;</w:t>
      </w:r>
    </w:p>
    <w:p w14:paraId="1D43E123" w14:textId="77777777" w:rsidR="006965DB" w:rsidRDefault="006965DB" w:rsidP="006965DB"/>
    <w:p w14:paraId="5020AA52" w14:textId="77777777" w:rsidR="006965DB" w:rsidRDefault="006965DB" w:rsidP="006965DB">
      <w:r>
        <w:t>besluit:</w:t>
      </w:r>
    </w:p>
    <w:p w14:paraId="1032E4E2" w14:textId="77777777" w:rsidR="006965DB" w:rsidRDefault="006965DB" w:rsidP="006965DB"/>
    <w:p w14:paraId="31146DC9" w14:textId="4AC767C3" w:rsidR="00390D1F" w:rsidRDefault="006965DB" w:rsidP="006965DB">
      <w:r>
        <w:t>Artikel I</w:t>
      </w:r>
    </w:p>
    <w:p w14:paraId="3E6C7525" w14:textId="5EE48E16" w:rsidR="00390D1F" w:rsidRDefault="006965DB" w:rsidP="006965DB">
      <w:r>
        <w:t>Aan de gemeenteraad van Gemeentestad de in bijlage I opgenomen instructie te geven.</w:t>
      </w:r>
    </w:p>
    <w:p w14:paraId="2E9D2473" w14:textId="77777777" w:rsidR="006965DB" w:rsidRDefault="006965DB" w:rsidP="006965DB"/>
    <w:p w14:paraId="4B03E682" w14:textId="012BD191" w:rsidR="00390D1F" w:rsidRDefault="006965DB" w:rsidP="006965DB">
      <w:r>
        <w:t>Artikel II</w:t>
      </w:r>
    </w:p>
    <w:p w14:paraId="6533C36C" w14:textId="6FAEDF77" w:rsidR="006965DB" w:rsidRDefault="006965DB" w:rsidP="006965DB">
      <w:r>
        <w:t>Dit besluit treedt in werking na toezending van de instructie aan de gemeenteraad van Gemeentestad.</w:t>
      </w:r>
    </w:p>
    <w:p w14:paraId="0DDCF163" w14:textId="77777777" w:rsidR="006965DB" w:rsidRDefault="006965DB" w:rsidP="006965DB"/>
    <w:p w14:paraId="4C7BF8A5" w14:textId="0913468D" w:rsidR="00390D1F" w:rsidRDefault="006965DB" w:rsidP="006965DB">
      <w:r>
        <w:t>De minister van OCW,</w:t>
      </w:r>
    </w:p>
    <w:p w14:paraId="485A265F" w14:textId="43863C68" w:rsidR="00390D1F" w:rsidRDefault="006965DB" w:rsidP="006965DB">
      <w:r>
        <w:t>Namens haar,</w:t>
      </w:r>
    </w:p>
    <w:p w14:paraId="3811D2D0" w14:textId="457EEE04" w:rsidR="006965DB" w:rsidRDefault="006965DB" w:rsidP="006965DB"/>
    <w:p w14:paraId="37AF503A" w14:textId="662A5669" w:rsidR="00390D1F" w:rsidRDefault="00390D1F" w:rsidP="006965DB">
      <w:r w:rsidRPr="00390D1F">
        <w:t>Instructie aan de gemeente Gemeentestad</w:t>
      </w:r>
    </w:p>
    <w:p w14:paraId="1A0CBDC9" w14:textId="527AC8A6" w:rsidR="006965DB" w:rsidRDefault="006965DB" w:rsidP="00390D1F">
      <w:pPr>
        <w:pStyle w:val="Kop1"/>
      </w:pPr>
      <w:r>
        <w:lastRenderedPageBreak/>
        <w:t>Hoofdstuk 1</w:t>
      </w:r>
      <w:r>
        <w:tab/>
      </w:r>
      <w:r w:rsidR="00390D1F">
        <w:t>[Hoofdstuk]</w:t>
      </w:r>
    </w:p>
    <w:p w14:paraId="75D97533" w14:textId="515133C8" w:rsidR="006965DB" w:rsidRDefault="00390D1F" w:rsidP="00390D1F">
      <w:pPr>
        <w:pStyle w:val="Kop6"/>
      </w:pPr>
      <w:r>
        <w:t>Artikel 1</w:t>
      </w:r>
      <w:r>
        <w:tab/>
        <w:t>[Artikel]</w:t>
      </w:r>
    </w:p>
    <w:p w14:paraId="327213AC" w14:textId="77777777" w:rsidR="006965DB" w:rsidRDefault="006965DB" w:rsidP="006965DB">
      <w:r>
        <w:t>De minister van Onderwijs, Cultuur en Wetenschappen draagt aan de gemeenteraad van Gemeentestad op om in het omgevingsplan:</w:t>
      </w:r>
    </w:p>
    <w:p w14:paraId="5D6987EC" w14:textId="77777777" w:rsidR="006965DB" w:rsidRDefault="006965DB" w:rsidP="00390D1F">
      <w:pPr>
        <w:pStyle w:val="Opsommingmetnummering"/>
      </w:pPr>
      <w:r>
        <w:t>•</w:t>
      </w:r>
      <w:r>
        <w:tab/>
        <w:t>aan het werkingsgebied De Parkel de functie-aanduiding rijksbeschermd stadsgezicht te geven;</w:t>
      </w:r>
    </w:p>
    <w:p w14:paraId="34904BCA" w14:textId="77777777" w:rsidR="006965DB" w:rsidRDefault="006965DB" w:rsidP="00390D1F">
      <w:pPr>
        <w:pStyle w:val="Opsommingmetnummering"/>
      </w:pPr>
      <w:r>
        <w:t>•</w:t>
      </w:r>
      <w:r>
        <w:tab/>
        <w:t>regels te stellen gericht op het beschermen van het aldus aangeduide stadsgezicht, voor zover dat nodig is voor het behoud van het aanwezige cultureel erfgoed, waarbij die regels in ieder geval moeten betreffen de bescherming van:</w:t>
      </w:r>
    </w:p>
    <w:p w14:paraId="1EB8632B" w14:textId="77777777" w:rsidR="006965DB" w:rsidRDefault="006965DB" w:rsidP="00390D1F">
      <w:pPr>
        <w:pStyle w:val="Opsommingmetnummering"/>
        <w:ind w:left="850"/>
      </w:pPr>
      <w:r>
        <w:t>o</w:t>
      </w:r>
      <w:r>
        <w:tab/>
        <w:t>de hoofdstructuur, bestaande uit:</w:t>
      </w:r>
    </w:p>
    <w:p w14:paraId="22C139D8" w14:textId="77777777" w:rsidR="006965DB" w:rsidRDefault="006965DB" w:rsidP="00390D1F">
      <w:pPr>
        <w:pStyle w:val="Opsommingmetnummering"/>
        <w:ind w:left="1133"/>
      </w:pPr>
      <w:r>
        <w:t>-</w:t>
      </w:r>
      <w:r>
        <w:tab/>
        <w:t>het stratenpatroon, met zowel nieuw ontworpen structuren (lanen en pleinen), als gehandhaafde oudere structuren;</w:t>
      </w:r>
    </w:p>
    <w:p w14:paraId="69D4E969" w14:textId="77777777" w:rsidR="006965DB" w:rsidRDefault="006965DB" w:rsidP="00390D1F">
      <w:pPr>
        <w:pStyle w:val="Opsommingmetnummering"/>
        <w:ind w:left="1133"/>
      </w:pPr>
      <w:r>
        <w:t>-</w:t>
      </w:r>
      <w:r>
        <w:tab/>
        <w:t>de ligging en inrichting van de groengebieden, waaronder de in Engelse landschapsstijl ingerichte parken;</w:t>
      </w:r>
    </w:p>
    <w:p w14:paraId="280B4819" w14:textId="77777777" w:rsidR="006965DB" w:rsidRDefault="006965DB" w:rsidP="00390D1F">
      <w:pPr>
        <w:pStyle w:val="Opsommingmetnummering"/>
        <w:ind w:left="1133"/>
      </w:pPr>
      <w:r>
        <w:t>-</w:t>
      </w:r>
      <w:r>
        <w:tab/>
        <w:t>de verkaveling van de bouwblokken;</w:t>
      </w:r>
    </w:p>
    <w:p w14:paraId="53D9B096" w14:textId="77777777" w:rsidR="006965DB" w:rsidRDefault="006965DB" w:rsidP="00390D1F">
      <w:pPr>
        <w:pStyle w:val="Opsommingmetnummering"/>
        <w:ind w:left="850"/>
      </w:pPr>
      <w:r>
        <w:t>o</w:t>
      </w:r>
      <w:r>
        <w:tab/>
        <w:t>de lineaire structuur, bestaande uit:</w:t>
      </w:r>
    </w:p>
    <w:p w14:paraId="61584B99" w14:textId="77777777" w:rsidR="006965DB" w:rsidRDefault="006965DB" w:rsidP="00390D1F">
      <w:pPr>
        <w:pStyle w:val="Opsommingmetnummering"/>
        <w:ind w:left="1133"/>
      </w:pPr>
      <w:r>
        <w:t>-</w:t>
      </w:r>
      <w:r>
        <w:tab/>
        <w:t>het verloop, het profiel en de beplanting van lanen;</w:t>
      </w:r>
    </w:p>
    <w:p w14:paraId="13591602" w14:textId="77777777" w:rsidR="006965DB" w:rsidRDefault="006965DB" w:rsidP="00390D1F">
      <w:pPr>
        <w:pStyle w:val="Opsommingmetnummering"/>
        <w:ind w:left="850"/>
      </w:pPr>
      <w:r>
        <w:t>o</w:t>
      </w:r>
      <w:r>
        <w:tab/>
        <w:t>de zichtassen naar en vanuit:</w:t>
      </w:r>
    </w:p>
    <w:p w14:paraId="6A1978C6" w14:textId="0FC83511" w:rsidR="00390D1F" w:rsidRDefault="006965DB" w:rsidP="00390D1F">
      <w:pPr>
        <w:pStyle w:val="Opsommingmetnummering"/>
        <w:ind w:left="1133"/>
      </w:pPr>
      <w:r>
        <w:t></w:t>
      </w:r>
      <w:r>
        <w:tab/>
        <w:t>Marialaar: de Haersma de Withlaan, de Canadalaan-Wilhelminapark en de Anna Paulownalaan;</w:t>
      </w:r>
    </w:p>
    <w:p w14:paraId="40425CEE" w14:textId="6E3B2B41" w:rsidR="006965DB" w:rsidRDefault="006965DB" w:rsidP="00390D1F">
      <w:pPr>
        <w:pStyle w:val="Opsommingmetnummering"/>
        <w:ind w:left="1133"/>
      </w:pPr>
      <w:r>
        <w:t></w:t>
      </w:r>
      <w:r>
        <w:tab/>
        <w:t>de HBS: het Prins Hendrikplein</w:t>
      </w:r>
    </w:p>
    <w:p w14:paraId="4CF3E5E2" w14:textId="77777777" w:rsidR="006965DB" w:rsidRDefault="006965DB" w:rsidP="00390D1F">
      <w:pPr>
        <w:pStyle w:val="Opsommingmetnummering"/>
        <w:ind w:left="1133"/>
      </w:pPr>
      <w:r>
        <w:t></w:t>
      </w:r>
      <w:r>
        <w:tab/>
        <w:t>het Gymnasium: de Kastanjelaan;</w:t>
      </w:r>
    </w:p>
    <w:p w14:paraId="43C6FD9F" w14:textId="77777777" w:rsidR="006965DB" w:rsidRDefault="006965DB" w:rsidP="00390D1F">
      <w:pPr>
        <w:pStyle w:val="Opsommingmetnummering"/>
        <w:ind w:left="850"/>
      </w:pPr>
      <w:r>
        <w:t>o</w:t>
      </w:r>
      <w:r>
        <w:tab/>
        <w:t>objecten en complexen, bestaande uit:</w:t>
      </w:r>
    </w:p>
    <w:p w14:paraId="43FC9387" w14:textId="77777777" w:rsidR="006965DB" w:rsidRDefault="006965DB" w:rsidP="00390D1F">
      <w:pPr>
        <w:pStyle w:val="Opsommingmetnummering"/>
        <w:ind w:left="1133"/>
      </w:pPr>
      <w:r>
        <w:t>-</w:t>
      </w:r>
      <w:r>
        <w:tab/>
        <w:t>het bebouwingsbeeld: meest vrijstaande panden, enkele dubbele woningen en drieslagen, voornamelijk panden van twee bouwlagen met kap;</w:t>
      </w:r>
    </w:p>
    <w:p w14:paraId="4BB488EB" w14:textId="77777777" w:rsidR="006965DB" w:rsidRDefault="006965DB" w:rsidP="00390D1F">
      <w:pPr>
        <w:pStyle w:val="Opsommingmetnummering"/>
        <w:ind w:left="1133"/>
      </w:pPr>
      <w:r>
        <w:t>-</w:t>
      </w:r>
      <w:r>
        <w:tab/>
        <w:t>de aanwezige rijksmonumenten, gemeentelijke monumenten en beeldbepalende panden;</w:t>
      </w:r>
    </w:p>
    <w:p w14:paraId="67F58845" w14:textId="77777777" w:rsidR="006965DB" w:rsidRDefault="006965DB" w:rsidP="00390D1F">
      <w:pPr>
        <w:pStyle w:val="Opsommingmetnummering"/>
        <w:ind w:left="1133"/>
      </w:pPr>
      <w:r>
        <w:t>-</w:t>
      </w:r>
      <w:r>
        <w:tab/>
        <w:t>het groene karakter van voor- en achtertuinen en het zicht door de (voor)tuinen op de bebouwing en rooilijn;</w:t>
      </w:r>
    </w:p>
    <w:p w14:paraId="5179A44B" w14:textId="77777777" w:rsidR="006965DB" w:rsidRDefault="006965DB" w:rsidP="00390D1F">
      <w:pPr>
        <w:pStyle w:val="Opsommingmetnummering"/>
        <w:ind w:left="1133"/>
      </w:pPr>
      <w:r>
        <w:t>-</w:t>
      </w:r>
      <w:r>
        <w:tab/>
        <w:t>de erfafscheidingen met veelal smeed- en gietijzeren hekwerken.</w:t>
      </w:r>
    </w:p>
    <w:p w14:paraId="3C87B337" w14:textId="77777777" w:rsidR="002D104C" w:rsidRPr="00E742A3" w:rsidRDefault="002D104C" w:rsidP="00E742A3"/>
    <w:sectPr w:rsidR="002D104C" w:rsidRPr="00E742A3"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erard Wolbers" w:date="2020-05-11T11:05:00Z" w:initials="GW">
    <w:tbl>
      <w:tblPr>
        <w:tblStyle w:val="Annotatie"/>
        <w:tblW w:w="5000" w:type="pct"/>
        <w:tblLayout w:type="fixed"/>
        <w:tblLook w:val="0620" w:firstRow="1" w:lastRow="0" w:firstColumn="0" w:lastColumn="0" w:noHBand="1" w:noVBand="1"/>
      </w:tblPr>
      <w:tblGrid>
        <w:gridCol w:w="3963"/>
        <w:gridCol w:w="3964"/>
      </w:tblGrid>
      <w:tr w:rsidR="006965DB" w:rsidRPr="00642BD7" w14:paraId="34FB6482" w14:textId="77777777" w:rsidTr="007C7D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6774DE" w14:textId="77777777" w:rsidR="006965DB" w:rsidRPr="00642BD7" w:rsidRDefault="006965DB" w:rsidP="001977CC">
            <w:r>
              <w:rPr>
                <w:rStyle w:val="Verwijzingopmerking"/>
              </w:rPr>
              <w:annotationRef/>
            </w:r>
            <w:r>
              <w:t>Procedure</w:t>
            </w:r>
          </w:p>
        </w:tc>
      </w:tr>
      <w:tr w:rsidR="006965DB" w:rsidRPr="00642BD7" w14:paraId="1BAAD5FE" w14:textId="77777777" w:rsidTr="007C7DA1">
        <w:tc>
          <w:tcPr>
            <w:tcW w:w="2500" w:type="pct"/>
          </w:tcPr>
          <w:p w14:paraId="2B4B8C72" w14:textId="77777777" w:rsidR="006965DB" w:rsidRPr="007C7DA1" w:rsidRDefault="006965DB" w:rsidP="00AE0DAE">
            <w:r>
              <w:t>bekendOp</w:t>
            </w:r>
          </w:p>
        </w:tc>
        <w:tc>
          <w:tcPr>
            <w:tcW w:w="2500" w:type="pct"/>
          </w:tcPr>
          <w:p w14:paraId="0C57B441" w14:textId="7770D29B" w:rsidR="006965DB" w:rsidRPr="009B5427" w:rsidRDefault="006965DB" w:rsidP="00AE0DAE">
            <w:r>
              <w:t>2020-05-11</w:t>
            </w:r>
          </w:p>
        </w:tc>
      </w:tr>
      <w:tr w:rsidR="006965DB" w:rsidRPr="00642BD7" w14:paraId="34861F7C" w14:textId="77777777" w:rsidTr="007C7DA1">
        <w:tc>
          <w:tcPr>
            <w:tcW w:w="2500" w:type="pct"/>
          </w:tcPr>
          <w:p w14:paraId="03E0237B" w14:textId="77777777" w:rsidR="006965DB" w:rsidRPr="007C7DA1" w:rsidRDefault="006965DB" w:rsidP="00AE0DAE">
            <w:r>
              <w:t>ontvangenOp</w:t>
            </w:r>
          </w:p>
        </w:tc>
        <w:tc>
          <w:tcPr>
            <w:tcW w:w="2500" w:type="pct"/>
          </w:tcPr>
          <w:p w14:paraId="48BDCD9F" w14:textId="1978BC46" w:rsidR="006965DB" w:rsidRDefault="006965DB" w:rsidP="00AE0DAE">
            <w:r>
              <w:t>2020-05-11</w:t>
            </w:r>
          </w:p>
        </w:tc>
      </w:tr>
      <w:tr w:rsidR="006965DB" w:rsidRPr="00642BD7" w14:paraId="7A908958" w14:textId="77777777" w:rsidTr="007C7DA1">
        <w:tc>
          <w:tcPr>
            <w:tcW w:w="2500" w:type="pct"/>
          </w:tcPr>
          <w:p w14:paraId="18729FE8" w14:textId="77777777" w:rsidR="006965DB" w:rsidRPr="007C7DA1" w:rsidRDefault="006965DB" w:rsidP="007C7DA1">
            <w:r>
              <w:t>aanbieden ter vaststelling</w:t>
            </w:r>
          </w:p>
        </w:tc>
        <w:tc>
          <w:tcPr>
            <w:tcW w:w="2500" w:type="pct"/>
          </w:tcPr>
          <w:p w14:paraId="006D422E" w14:textId="47DB776F" w:rsidR="006965DB" w:rsidRPr="007C7DA1" w:rsidRDefault="006965DB" w:rsidP="007C7DA1">
            <w:r>
              <w:t>2020-05-11</w:t>
            </w:r>
          </w:p>
        </w:tc>
      </w:tr>
      <w:tr w:rsidR="006965DB" w:rsidRPr="00642BD7" w14:paraId="67534AB1" w14:textId="77777777" w:rsidTr="007C7DA1">
        <w:tc>
          <w:tcPr>
            <w:tcW w:w="2500" w:type="pct"/>
          </w:tcPr>
          <w:p w14:paraId="15F1DC60" w14:textId="77777777" w:rsidR="006965DB" w:rsidRPr="007C7DA1" w:rsidRDefault="006965DB" w:rsidP="007C7DA1">
            <w:r>
              <w:t>vaststelling</w:t>
            </w:r>
          </w:p>
        </w:tc>
        <w:tc>
          <w:tcPr>
            <w:tcW w:w="2500" w:type="pct"/>
          </w:tcPr>
          <w:p w14:paraId="7AA00100" w14:textId="4981CB65" w:rsidR="006965DB" w:rsidRPr="007C7DA1" w:rsidRDefault="006965DB" w:rsidP="007C7DA1">
            <w:r>
              <w:t>2020-06-01</w:t>
            </w:r>
          </w:p>
        </w:tc>
      </w:tr>
      <w:tr w:rsidR="006965DB" w:rsidRPr="00642BD7" w14:paraId="0ED94B89" w14:textId="77777777" w:rsidTr="007C7DA1">
        <w:tc>
          <w:tcPr>
            <w:tcW w:w="2500" w:type="pct"/>
          </w:tcPr>
          <w:p w14:paraId="01656583" w14:textId="77777777" w:rsidR="006965DB" w:rsidRPr="007C7DA1" w:rsidRDefault="006965DB" w:rsidP="00AE0DAE">
            <w:r>
              <w:t>ondertekening</w:t>
            </w:r>
          </w:p>
        </w:tc>
        <w:tc>
          <w:tcPr>
            <w:tcW w:w="2500" w:type="pct"/>
          </w:tcPr>
          <w:p w14:paraId="29F3F3B6" w14:textId="1364B504" w:rsidR="006965DB" w:rsidRDefault="006965DB" w:rsidP="00AE0DAE">
            <w:r>
              <w:t>2020-06-01</w:t>
            </w:r>
          </w:p>
        </w:tc>
      </w:tr>
      <w:tr w:rsidR="006965DB" w:rsidRPr="00642BD7" w14:paraId="38E87A6E" w14:textId="77777777" w:rsidTr="007C7DA1">
        <w:tc>
          <w:tcPr>
            <w:tcW w:w="2500" w:type="pct"/>
          </w:tcPr>
          <w:p w14:paraId="41339183" w14:textId="77777777" w:rsidR="006965DB" w:rsidRPr="007C7DA1" w:rsidRDefault="006965DB" w:rsidP="00AE0DAE">
            <w:r>
              <w:t>publicatie</w:t>
            </w:r>
          </w:p>
        </w:tc>
        <w:tc>
          <w:tcPr>
            <w:tcW w:w="2500" w:type="pct"/>
          </w:tcPr>
          <w:p w14:paraId="72621C66" w14:textId="77777777" w:rsidR="006965DB" w:rsidRDefault="006965DB" w:rsidP="00AE0DAE"/>
        </w:tc>
      </w:tr>
      <w:tr w:rsidR="006965DB" w:rsidRPr="00642BD7" w14:paraId="2F4AB3E2" w14:textId="77777777" w:rsidTr="007C7DA1">
        <w:tc>
          <w:tcPr>
            <w:tcW w:w="2500" w:type="pct"/>
          </w:tcPr>
          <w:p w14:paraId="49AD8DBA" w14:textId="77777777" w:rsidR="006965DB" w:rsidRPr="007C7DA1" w:rsidRDefault="006965DB" w:rsidP="00AE0DAE">
            <w:r>
              <w:t>onherroepelijk</w:t>
            </w:r>
          </w:p>
        </w:tc>
        <w:tc>
          <w:tcPr>
            <w:tcW w:w="2500" w:type="pct"/>
          </w:tcPr>
          <w:p w14:paraId="2222E227" w14:textId="77777777" w:rsidR="006965DB" w:rsidRDefault="006965DB" w:rsidP="00AE0DAE"/>
        </w:tc>
      </w:tr>
      <w:tr w:rsidR="006965DB" w:rsidRPr="00642BD7" w14:paraId="49ADE659" w14:textId="77777777" w:rsidTr="007C7DA1">
        <w:tc>
          <w:tcPr>
            <w:tcW w:w="2500" w:type="pct"/>
          </w:tcPr>
          <w:p w14:paraId="5FE3A40A" w14:textId="77777777" w:rsidR="006965DB" w:rsidRPr="007C7DA1" w:rsidRDefault="006965DB" w:rsidP="00AE0DAE">
            <w:r w:rsidRPr="00AE0DAE">
              <w:t>vernietiging</w:t>
            </w:r>
          </w:p>
        </w:tc>
        <w:tc>
          <w:tcPr>
            <w:tcW w:w="2500" w:type="pct"/>
          </w:tcPr>
          <w:p w14:paraId="3B1903A7" w14:textId="77777777" w:rsidR="006965DB" w:rsidRDefault="006965DB" w:rsidP="00AE0DAE"/>
        </w:tc>
      </w:tr>
      <w:tr w:rsidR="006965DB" w:rsidRPr="00642BD7" w14:paraId="54D2E2B4" w14:textId="77777777" w:rsidTr="007C7DA1">
        <w:tc>
          <w:tcPr>
            <w:tcW w:w="2500" w:type="pct"/>
          </w:tcPr>
          <w:p w14:paraId="2F6AC584" w14:textId="77777777" w:rsidR="006965DB" w:rsidRPr="007C7DA1" w:rsidRDefault="006965DB" w:rsidP="00AE0DAE">
            <w:r w:rsidRPr="00AE0DAE">
              <w:t>vernietiging met instandhouding van rechtsgevolgen</w:t>
            </w:r>
          </w:p>
        </w:tc>
        <w:tc>
          <w:tcPr>
            <w:tcW w:w="2500" w:type="pct"/>
          </w:tcPr>
          <w:p w14:paraId="2E2822FC" w14:textId="77777777" w:rsidR="006965DB" w:rsidRDefault="006965DB" w:rsidP="00AE0DAE"/>
        </w:tc>
      </w:tr>
      <w:tr w:rsidR="006965DB" w:rsidRPr="00642BD7" w14:paraId="4BE3F092" w14:textId="77777777" w:rsidTr="007C7DA1">
        <w:tc>
          <w:tcPr>
            <w:tcW w:w="2500" w:type="pct"/>
          </w:tcPr>
          <w:p w14:paraId="39500655" w14:textId="77777777" w:rsidR="006965DB" w:rsidRPr="00B36B02" w:rsidRDefault="006965DB" w:rsidP="00AE0DAE">
            <w:r w:rsidRPr="00AE0DAE">
              <w:t>gedeeltelijke vernietiging</w:t>
            </w:r>
          </w:p>
        </w:tc>
        <w:tc>
          <w:tcPr>
            <w:tcW w:w="2500" w:type="pct"/>
          </w:tcPr>
          <w:p w14:paraId="4E0FB6C8" w14:textId="77777777" w:rsidR="006965DB" w:rsidRDefault="006965DB" w:rsidP="00AE0DAE"/>
        </w:tc>
      </w:tr>
      <w:tr w:rsidR="006965DB" w:rsidRPr="00642BD7" w14:paraId="157D764A" w14:textId="77777777" w:rsidTr="007C7DA1">
        <w:tc>
          <w:tcPr>
            <w:tcW w:w="2500" w:type="pct"/>
          </w:tcPr>
          <w:p w14:paraId="0290E9AF" w14:textId="77777777" w:rsidR="006965DB" w:rsidRPr="007C7DA1" w:rsidRDefault="006965DB" w:rsidP="00AE0DAE">
            <w:r w:rsidRPr="00AE0DAE">
              <w:t>gedeeltelijke vernietiging met instandhouding van rechtsgevolgen</w:t>
            </w:r>
          </w:p>
        </w:tc>
        <w:tc>
          <w:tcPr>
            <w:tcW w:w="2500" w:type="pct"/>
          </w:tcPr>
          <w:p w14:paraId="0C618D7C" w14:textId="77777777" w:rsidR="006965DB" w:rsidRDefault="006965DB" w:rsidP="00AE0DAE"/>
        </w:tc>
      </w:tr>
      <w:tr w:rsidR="006965DB" w:rsidRPr="00642BD7" w14:paraId="1A34FFFC" w14:textId="77777777" w:rsidTr="007C7DA1">
        <w:tc>
          <w:tcPr>
            <w:tcW w:w="2500" w:type="pct"/>
          </w:tcPr>
          <w:p w14:paraId="092FADBF" w14:textId="77777777" w:rsidR="006965DB" w:rsidRPr="007C7DA1" w:rsidRDefault="006965DB" w:rsidP="00AE0DAE">
            <w:r w:rsidRPr="00AE0DAE">
              <w:t>opschorting</w:t>
            </w:r>
          </w:p>
        </w:tc>
        <w:tc>
          <w:tcPr>
            <w:tcW w:w="2500" w:type="pct"/>
          </w:tcPr>
          <w:p w14:paraId="05293DD0" w14:textId="77777777" w:rsidR="006965DB" w:rsidRDefault="006965DB" w:rsidP="00AE0DAE"/>
        </w:tc>
      </w:tr>
      <w:tr w:rsidR="006965DB" w:rsidRPr="00642BD7" w14:paraId="3D308609" w14:textId="77777777" w:rsidTr="007C7DA1">
        <w:tc>
          <w:tcPr>
            <w:tcW w:w="2500" w:type="pct"/>
          </w:tcPr>
          <w:p w14:paraId="7E4D3734" w14:textId="77777777" w:rsidR="006965DB" w:rsidRPr="007C7DA1" w:rsidRDefault="006965DB" w:rsidP="00AE0DAE">
            <w:r w:rsidRPr="00AE0DAE">
              <w:t>einde opschorting</w:t>
            </w:r>
          </w:p>
        </w:tc>
        <w:tc>
          <w:tcPr>
            <w:tcW w:w="2500" w:type="pct"/>
          </w:tcPr>
          <w:p w14:paraId="734BC77A" w14:textId="77777777" w:rsidR="006965DB" w:rsidRDefault="006965DB" w:rsidP="00AE0DAE"/>
        </w:tc>
      </w:tr>
    </w:tbl>
    <w:p w14:paraId="18ED5554" w14:textId="0992E4B5" w:rsidR="006965DB" w:rsidRDefault="006965DB">
      <w:pPr>
        <w:pStyle w:val="Tekstopmerking"/>
      </w:pPr>
    </w:p>
  </w:comment>
  <w:comment w:id="0" w:author="Gerard Wolbers" w:date="2020-05-11T11:01:00Z" w:initials="GW">
    <w:tbl>
      <w:tblPr>
        <w:tblStyle w:val="Annotatie"/>
        <w:tblW w:w="5000" w:type="pct"/>
        <w:tblLayout w:type="fixed"/>
        <w:tblLook w:val="0620" w:firstRow="1" w:lastRow="0" w:firstColumn="0" w:lastColumn="0" w:noHBand="1" w:noVBand="1"/>
      </w:tblPr>
      <w:tblGrid>
        <w:gridCol w:w="3963"/>
        <w:gridCol w:w="3964"/>
      </w:tblGrid>
      <w:tr w:rsidR="006965DB" w:rsidRPr="00642BD7" w14:paraId="18D783F5"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8FA5C6" w14:textId="77777777" w:rsidR="006965DB" w:rsidRPr="00642BD7" w:rsidRDefault="006965DB" w:rsidP="001977CC">
            <w:r>
              <w:rPr>
                <w:rStyle w:val="Verwijzingopmerking"/>
              </w:rPr>
              <w:annotationRef/>
            </w:r>
            <w:r w:rsidRPr="00642BD7">
              <w:t>Document</w:t>
            </w:r>
          </w:p>
        </w:tc>
      </w:tr>
      <w:tr w:rsidR="006965DB" w:rsidRPr="00642BD7" w14:paraId="0C029923" w14:textId="77777777" w:rsidTr="0061561E">
        <w:tc>
          <w:tcPr>
            <w:tcW w:w="2500" w:type="pct"/>
          </w:tcPr>
          <w:p w14:paraId="1EEE1E7B" w14:textId="77777777" w:rsidR="006965DB" w:rsidRPr="007C7DA1" w:rsidRDefault="006965DB" w:rsidP="007C7DA1">
            <w:r>
              <w:t>idWerk</w:t>
            </w:r>
          </w:p>
        </w:tc>
        <w:tc>
          <w:tcPr>
            <w:tcW w:w="2500" w:type="pct"/>
          </w:tcPr>
          <w:p w14:paraId="30140B4F" w14:textId="54ECC45E" w:rsidR="006965DB" w:rsidRPr="007C7DA1" w:rsidRDefault="006965DB" w:rsidP="007C7DA1">
            <w:r>
              <w:t>IN0001</w:t>
            </w:r>
          </w:p>
        </w:tc>
      </w:tr>
      <w:tr w:rsidR="006965DB" w:rsidRPr="00642BD7" w14:paraId="77FACCAA" w14:textId="77777777" w:rsidTr="0061561E">
        <w:tc>
          <w:tcPr>
            <w:tcW w:w="2500" w:type="pct"/>
          </w:tcPr>
          <w:p w14:paraId="5AB99979" w14:textId="77777777" w:rsidR="006965DB" w:rsidRPr="007C7DA1" w:rsidRDefault="006965DB" w:rsidP="007C7DA1">
            <w:r>
              <w:t>versieSTOP</w:t>
            </w:r>
          </w:p>
        </w:tc>
        <w:tc>
          <w:tcPr>
            <w:tcW w:w="2500" w:type="pct"/>
          </w:tcPr>
          <w:p w14:paraId="1D4194EB" w14:textId="2C3A39A0" w:rsidR="006965DB" w:rsidRPr="007C7DA1" w:rsidRDefault="006965DB" w:rsidP="007C7DA1">
            <w:r>
              <w:t>0.98.3-kern</w:t>
            </w:r>
          </w:p>
        </w:tc>
      </w:tr>
      <w:tr w:rsidR="006965DB" w:rsidRPr="00642BD7" w14:paraId="702BDE9D" w14:textId="77777777" w:rsidTr="0061561E">
        <w:tc>
          <w:tcPr>
            <w:tcW w:w="2500" w:type="pct"/>
          </w:tcPr>
          <w:p w14:paraId="6B8A9908" w14:textId="77777777" w:rsidR="006965DB" w:rsidRPr="007C7DA1" w:rsidRDefault="006965DB" w:rsidP="007C7DA1">
            <w:r>
              <w:t>versieTPOD</w:t>
            </w:r>
          </w:p>
        </w:tc>
        <w:tc>
          <w:tcPr>
            <w:tcW w:w="2500" w:type="pct"/>
          </w:tcPr>
          <w:p w14:paraId="3F1DAABD" w14:textId="27690EAD" w:rsidR="006965DB" w:rsidRPr="007C7DA1" w:rsidRDefault="006965DB" w:rsidP="007C7DA1">
            <w:r>
              <w:t>0.98.3-kern</w:t>
            </w:r>
          </w:p>
        </w:tc>
      </w:tr>
      <w:tr w:rsidR="006965DB" w:rsidRPr="00642BD7" w14:paraId="31B038DB" w14:textId="77777777" w:rsidTr="0061561E">
        <w:tc>
          <w:tcPr>
            <w:tcW w:w="2500" w:type="pct"/>
          </w:tcPr>
          <w:p w14:paraId="5E081196" w14:textId="77777777" w:rsidR="006965DB" w:rsidRPr="007C7DA1" w:rsidRDefault="006965DB" w:rsidP="007C7DA1">
            <w:r>
              <w:t>officieleTitel</w:t>
            </w:r>
          </w:p>
        </w:tc>
        <w:tc>
          <w:tcPr>
            <w:tcW w:w="2500" w:type="pct"/>
          </w:tcPr>
          <w:p w14:paraId="76979EB3" w14:textId="2BF7832C" w:rsidR="006965DB" w:rsidRPr="007C7DA1" w:rsidRDefault="006965DB" w:rsidP="007C7DA1">
            <w:r>
              <w:t>Instructie aan de gemeente Gemeentestad</w:t>
            </w:r>
          </w:p>
        </w:tc>
      </w:tr>
      <w:tr w:rsidR="006965DB" w:rsidRPr="00642BD7" w14:paraId="3704B485" w14:textId="77777777" w:rsidTr="0061561E">
        <w:tc>
          <w:tcPr>
            <w:tcW w:w="2500" w:type="pct"/>
          </w:tcPr>
          <w:p w14:paraId="5081FEE7" w14:textId="77777777" w:rsidR="006965DB" w:rsidRPr="007C7DA1" w:rsidRDefault="006965DB" w:rsidP="007C7DA1">
            <w:r>
              <w:t>redactioneleTitel</w:t>
            </w:r>
          </w:p>
        </w:tc>
        <w:tc>
          <w:tcPr>
            <w:tcW w:w="2500" w:type="pct"/>
          </w:tcPr>
          <w:p w14:paraId="261CB97D" w14:textId="4FCD9251" w:rsidR="006965DB" w:rsidRPr="007C7DA1" w:rsidRDefault="006965DB" w:rsidP="007C7DA1">
            <w:r>
              <w:t>Instructie aan de gemeente Gemeentestad</w:t>
            </w:r>
          </w:p>
        </w:tc>
      </w:tr>
      <w:tr w:rsidR="006965DB" w:rsidRPr="00642BD7" w14:paraId="1D94540D" w14:textId="77777777" w:rsidTr="0061561E">
        <w:tc>
          <w:tcPr>
            <w:tcW w:w="2500" w:type="pct"/>
          </w:tcPr>
          <w:p w14:paraId="4A8E306D" w14:textId="77777777" w:rsidR="006965DB" w:rsidRPr="007C7DA1" w:rsidRDefault="006965DB" w:rsidP="007C7DA1">
            <w:r>
              <w:t>typeDocument</w:t>
            </w:r>
          </w:p>
        </w:tc>
        <w:tc>
          <w:tcPr>
            <w:tcW w:w="2500" w:type="pct"/>
          </w:tcPr>
          <w:p w14:paraId="4BE4A4D5" w14:textId="074046F8" w:rsidR="006965DB" w:rsidRPr="007C7DA1" w:rsidRDefault="006965DB" w:rsidP="007C7DA1">
            <w:r>
              <w:t>instructie</w:t>
            </w:r>
          </w:p>
        </w:tc>
      </w:tr>
      <w:tr w:rsidR="006965DB" w:rsidRPr="00642BD7" w14:paraId="155D1BB5" w14:textId="77777777" w:rsidTr="0061561E">
        <w:tc>
          <w:tcPr>
            <w:tcW w:w="2500" w:type="pct"/>
          </w:tcPr>
          <w:p w14:paraId="5E6933F0" w14:textId="77777777" w:rsidR="006965DB" w:rsidRPr="007C7DA1" w:rsidRDefault="006965DB" w:rsidP="007C7DA1">
            <w:r w:rsidRPr="007C7DA1">
              <w:t>versie</w:t>
            </w:r>
            <w:r>
              <w:t>Document</w:t>
            </w:r>
          </w:p>
        </w:tc>
        <w:tc>
          <w:tcPr>
            <w:tcW w:w="2500" w:type="pct"/>
          </w:tcPr>
          <w:p w14:paraId="04FA6764" w14:textId="42AE8C26" w:rsidR="006965DB" w:rsidRPr="007C7DA1" w:rsidRDefault="006965DB" w:rsidP="007C7DA1">
            <w:r>
              <w:t>1.0</w:t>
            </w:r>
          </w:p>
        </w:tc>
      </w:tr>
      <w:tr w:rsidR="006965DB" w:rsidRPr="00642BD7" w14:paraId="654D740E" w14:textId="77777777" w:rsidTr="0061561E">
        <w:tc>
          <w:tcPr>
            <w:tcW w:w="2500" w:type="pct"/>
          </w:tcPr>
          <w:p w14:paraId="2FFCA0F5" w14:textId="77777777" w:rsidR="006965DB" w:rsidRPr="007C7DA1" w:rsidRDefault="006965DB" w:rsidP="007C7DA1">
            <w:r>
              <w:t>overheidsdomein</w:t>
            </w:r>
          </w:p>
        </w:tc>
        <w:tc>
          <w:tcPr>
            <w:tcW w:w="2500" w:type="pct"/>
          </w:tcPr>
          <w:p w14:paraId="09B7A54F" w14:textId="600B3E2B" w:rsidR="006965DB" w:rsidRPr="007C7DA1" w:rsidRDefault="006965DB" w:rsidP="007C7DA1">
            <w:r>
              <w:t>geen</w:t>
            </w:r>
          </w:p>
        </w:tc>
      </w:tr>
      <w:tr w:rsidR="006965DB" w:rsidRPr="00642BD7" w14:paraId="41B10837" w14:textId="77777777" w:rsidTr="0061561E">
        <w:tc>
          <w:tcPr>
            <w:tcW w:w="2500" w:type="pct"/>
          </w:tcPr>
          <w:p w14:paraId="676A2B4E" w14:textId="77777777" w:rsidR="006965DB" w:rsidRPr="00B36B02" w:rsidRDefault="006965DB" w:rsidP="00E742A3">
            <w:r>
              <w:t>onderwerpen</w:t>
            </w:r>
          </w:p>
        </w:tc>
        <w:tc>
          <w:tcPr>
            <w:tcW w:w="2500" w:type="pct"/>
          </w:tcPr>
          <w:p w14:paraId="6F0C3097" w14:textId="49CD6025" w:rsidR="006965DB" w:rsidRDefault="006965DB" w:rsidP="00E742A3">
            <w:r>
              <w:t>geen</w:t>
            </w:r>
          </w:p>
        </w:tc>
      </w:tr>
      <w:tr w:rsidR="006965DB" w:rsidRPr="00642BD7" w14:paraId="206CBADC" w14:textId="77777777" w:rsidTr="0061561E">
        <w:tc>
          <w:tcPr>
            <w:tcW w:w="2500" w:type="pct"/>
          </w:tcPr>
          <w:p w14:paraId="3F950D75" w14:textId="77777777" w:rsidR="006965DB" w:rsidRPr="007C7DA1" w:rsidRDefault="006965DB" w:rsidP="007C7DA1">
            <w:r>
              <w:t>rechtsgebieden</w:t>
            </w:r>
          </w:p>
        </w:tc>
        <w:tc>
          <w:tcPr>
            <w:tcW w:w="2500" w:type="pct"/>
          </w:tcPr>
          <w:p w14:paraId="5432156C" w14:textId="5F857A13" w:rsidR="006965DB" w:rsidRPr="007C7DA1" w:rsidRDefault="006965DB" w:rsidP="007C7DA1">
            <w:r>
              <w:t>geen</w:t>
            </w:r>
          </w:p>
        </w:tc>
      </w:tr>
      <w:tr w:rsidR="006965DB" w:rsidRPr="00642BD7" w14:paraId="519A9364" w14:textId="77777777" w:rsidTr="0061561E">
        <w:tc>
          <w:tcPr>
            <w:tcW w:w="2500" w:type="pct"/>
          </w:tcPr>
          <w:p w14:paraId="06494F9C" w14:textId="77777777" w:rsidR="006965DB" w:rsidRPr="007C7DA1" w:rsidRDefault="006965DB" w:rsidP="007C7DA1">
            <w:r>
              <w:t>typeOrganisatie</w:t>
            </w:r>
          </w:p>
        </w:tc>
        <w:tc>
          <w:tcPr>
            <w:tcW w:w="2500" w:type="pct"/>
          </w:tcPr>
          <w:p w14:paraId="457FC44D" w14:textId="57864368" w:rsidR="006965DB" w:rsidRPr="007C7DA1" w:rsidRDefault="006965DB" w:rsidP="007C7DA1">
            <w:r>
              <w:t>ministerie</w:t>
            </w:r>
          </w:p>
        </w:tc>
      </w:tr>
      <w:tr w:rsidR="006965DB" w:rsidRPr="00642BD7" w14:paraId="52A636B3" w14:textId="77777777" w:rsidTr="0061561E">
        <w:tc>
          <w:tcPr>
            <w:tcW w:w="2500" w:type="pct"/>
          </w:tcPr>
          <w:p w14:paraId="32153FDE" w14:textId="77777777" w:rsidR="006965DB" w:rsidRPr="007C7DA1" w:rsidRDefault="006965DB" w:rsidP="007C7DA1">
            <w:r>
              <w:t>idOrganisatie</w:t>
            </w:r>
          </w:p>
        </w:tc>
        <w:tc>
          <w:tcPr>
            <w:tcW w:w="2500" w:type="pct"/>
          </w:tcPr>
          <w:p w14:paraId="743FE7A2" w14:textId="03AEDE19" w:rsidR="006965DB" w:rsidRPr="007C7DA1" w:rsidRDefault="006965DB" w:rsidP="007C7DA1">
            <w:r>
              <w:t>mnre1109</w:t>
            </w:r>
          </w:p>
        </w:tc>
      </w:tr>
    </w:tbl>
    <w:p w14:paraId="5276B496" w14:textId="4D8D4CD0" w:rsidR="006965DB" w:rsidRDefault="006965DB">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ED5554" w15:done="0"/>
  <w15:commentEx w15:paraId="5276B4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AFE5" w16cex:dateUtc="2020-05-11T09:05:00Z"/>
  <w16cex:commentExtensible w16cex:durableId="2263AF14" w16cex:dateUtc="2020-05-11T0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ED5554" w16cid:durableId="2263AFE5"/>
  <w16cid:commentId w16cid:paraId="5276B496" w16cid:durableId="2263AF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959D6" w14:textId="77777777" w:rsidR="00453AB6" w:rsidRDefault="00453AB6" w:rsidP="002F250F">
      <w:pPr>
        <w:spacing w:line="240" w:lineRule="auto"/>
      </w:pPr>
      <w:r>
        <w:separator/>
      </w:r>
    </w:p>
  </w:endnote>
  <w:endnote w:type="continuationSeparator" w:id="0">
    <w:p w14:paraId="030B352E" w14:textId="77777777" w:rsidR="00453AB6" w:rsidRDefault="00453AB6"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DEFB8" w14:textId="77777777" w:rsidR="006965DB" w:rsidRDefault="006965D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405DA" w14:textId="21BAAF49" w:rsidR="00974A16" w:rsidRDefault="00453AB6">
    <w:pPr>
      <w:pStyle w:val="Voettekst"/>
    </w:pPr>
    <w:r>
      <w:fldChar w:fldCharType="begin"/>
    </w:r>
    <w:r>
      <w:instrText xml:space="preserve"> TITLE  </w:instrText>
    </w:r>
    <w:r>
      <w:fldChar w:fldCharType="separate"/>
    </w:r>
    <w:r w:rsidR="006965DB">
      <w:t>Instructie aan de gemeente Gemeentestad</w:t>
    </w:r>
    <w:r>
      <w:fldChar w:fldCharType="end"/>
    </w:r>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FA47D" w14:textId="77777777" w:rsidR="006965DB" w:rsidRDefault="006965D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2572A" w14:textId="77777777" w:rsidR="00453AB6" w:rsidRDefault="00453AB6" w:rsidP="002F250F">
      <w:pPr>
        <w:spacing w:line="240" w:lineRule="auto"/>
      </w:pPr>
      <w:r>
        <w:separator/>
      </w:r>
    </w:p>
  </w:footnote>
  <w:footnote w:type="continuationSeparator" w:id="0">
    <w:p w14:paraId="0AD21486" w14:textId="77777777" w:rsidR="00453AB6" w:rsidRDefault="00453AB6"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F886B" w14:textId="77777777" w:rsidR="006965DB" w:rsidRDefault="006965D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86DC6" w14:textId="77777777" w:rsidR="006965DB" w:rsidRDefault="006965D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12100" w14:textId="77777777" w:rsidR="006965DB" w:rsidRDefault="006965D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5DB"/>
    <w:rsid w:val="0001679F"/>
    <w:rsid w:val="00020F94"/>
    <w:rsid w:val="00024628"/>
    <w:rsid w:val="00031342"/>
    <w:rsid w:val="00045DE8"/>
    <w:rsid w:val="00070B3D"/>
    <w:rsid w:val="00071E4B"/>
    <w:rsid w:val="000809BC"/>
    <w:rsid w:val="000A64EB"/>
    <w:rsid w:val="000B24B0"/>
    <w:rsid w:val="000B47DF"/>
    <w:rsid w:val="000D0330"/>
    <w:rsid w:val="000D17D1"/>
    <w:rsid w:val="000E59F7"/>
    <w:rsid w:val="000F5FA4"/>
    <w:rsid w:val="00115E3D"/>
    <w:rsid w:val="00137B27"/>
    <w:rsid w:val="00150D95"/>
    <w:rsid w:val="001576BA"/>
    <w:rsid w:val="00163EDC"/>
    <w:rsid w:val="0017617B"/>
    <w:rsid w:val="0018661E"/>
    <w:rsid w:val="00186DCE"/>
    <w:rsid w:val="001A729A"/>
    <w:rsid w:val="001B1AA6"/>
    <w:rsid w:val="001C242C"/>
    <w:rsid w:val="001C51E7"/>
    <w:rsid w:val="001C7FCF"/>
    <w:rsid w:val="001D506D"/>
    <w:rsid w:val="001D63BA"/>
    <w:rsid w:val="001E26E1"/>
    <w:rsid w:val="001E4A5F"/>
    <w:rsid w:val="001E4B5A"/>
    <w:rsid w:val="001E5FE4"/>
    <w:rsid w:val="001F17F8"/>
    <w:rsid w:val="001F3DDA"/>
    <w:rsid w:val="001F6BDC"/>
    <w:rsid w:val="00202FFD"/>
    <w:rsid w:val="0021440A"/>
    <w:rsid w:val="00225125"/>
    <w:rsid w:val="00231834"/>
    <w:rsid w:val="00241890"/>
    <w:rsid w:val="00246EC4"/>
    <w:rsid w:val="002500AD"/>
    <w:rsid w:val="00272A52"/>
    <w:rsid w:val="002739B8"/>
    <w:rsid w:val="0029651E"/>
    <w:rsid w:val="002A0191"/>
    <w:rsid w:val="002D104C"/>
    <w:rsid w:val="002E4589"/>
    <w:rsid w:val="002F250F"/>
    <w:rsid w:val="002F2A6D"/>
    <w:rsid w:val="0031108E"/>
    <w:rsid w:val="00320996"/>
    <w:rsid w:val="00321A1A"/>
    <w:rsid w:val="00333278"/>
    <w:rsid w:val="00346F38"/>
    <w:rsid w:val="0038060D"/>
    <w:rsid w:val="00383DCA"/>
    <w:rsid w:val="00390D1F"/>
    <w:rsid w:val="00391836"/>
    <w:rsid w:val="00391CDA"/>
    <w:rsid w:val="00397E46"/>
    <w:rsid w:val="003A184A"/>
    <w:rsid w:val="003A5525"/>
    <w:rsid w:val="003C339A"/>
    <w:rsid w:val="003D490E"/>
    <w:rsid w:val="0040417C"/>
    <w:rsid w:val="00405BF0"/>
    <w:rsid w:val="00411C71"/>
    <w:rsid w:val="004274F9"/>
    <w:rsid w:val="00432FAB"/>
    <w:rsid w:val="0044497B"/>
    <w:rsid w:val="004503BA"/>
    <w:rsid w:val="0045224C"/>
    <w:rsid w:val="00453AB6"/>
    <w:rsid w:val="004742D3"/>
    <w:rsid w:val="00487468"/>
    <w:rsid w:val="00497466"/>
    <w:rsid w:val="004B1FA5"/>
    <w:rsid w:val="004B40D8"/>
    <w:rsid w:val="004C111E"/>
    <w:rsid w:val="004C5478"/>
    <w:rsid w:val="004C603C"/>
    <w:rsid w:val="004D6DE5"/>
    <w:rsid w:val="004E7E16"/>
    <w:rsid w:val="00502B25"/>
    <w:rsid w:val="00511F41"/>
    <w:rsid w:val="00512057"/>
    <w:rsid w:val="00526966"/>
    <w:rsid w:val="00535A76"/>
    <w:rsid w:val="00536600"/>
    <w:rsid w:val="00541607"/>
    <w:rsid w:val="005514A7"/>
    <w:rsid w:val="00570024"/>
    <w:rsid w:val="00582A63"/>
    <w:rsid w:val="005A5E97"/>
    <w:rsid w:val="005C5089"/>
    <w:rsid w:val="005D0361"/>
    <w:rsid w:val="005F639D"/>
    <w:rsid w:val="00605F21"/>
    <w:rsid w:val="00615F4F"/>
    <w:rsid w:val="006222E1"/>
    <w:rsid w:val="00622DC4"/>
    <w:rsid w:val="006252F3"/>
    <w:rsid w:val="00630D3A"/>
    <w:rsid w:val="00631B60"/>
    <w:rsid w:val="00645F51"/>
    <w:rsid w:val="00661585"/>
    <w:rsid w:val="00661779"/>
    <w:rsid w:val="00680D99"/>
    <w:rsid w:val="006965DB"/>
    <w:rsid w:val="006A3537"/>
    <w:rsid w:val="006B404E"/>
    <w:rsid w:val="006C76E7"/>
    <w:rsid w:val="0072414E"/>
    <w:rsid w:val="00731CF9"/>
    <w:rsid w:val="007332DF"/>
    <w:rsid w:val="00772E45"/>
    <w:rsid w:val="0078130C"/>
    <w:rsid w:val="00781F70"/>
    <w:rsid w:val="0078273B"/>
    <w:rsid w:val="00792F53"/>
    <w:rsid w:val="007A6455"/>
    <w:rsid w:val="007C4F03"/>
    <w:rsid w:val="007D6C5D"/>
    <w:rsid w:val="007D793D"/>
    <w:rsid w:val="007F3219"/>
    <w:rsid w:val="007F6988"/>
    <w:rsid w:val="008030FB"/>
    <w:rsid w:val="008104DA"/>
    <w:rsid w:val="00810DEB"/>
    <w:rsid w:val="00823035"/>
    <w:rsid w:val="00827B03"/>
    <w:rsid w:val="00844199"/>
    <w:rsid w:val="0085320F"/>
    <w:rsid w:val="00854452"/>
    <w:rsid w:val="0088252A"/>
    <w:rsid w:val="00890696"/>
    <w:rsid w:val="0089638D"/>
    <w:rsid w:val="008A775C"/>
    <w:rsid w:val="008C529B"/>
    <w:rsid w:val="008C70D6"/>
    <w:rsid w:val="008C7182"/>
    <w:rsid w:val="008D757A"/>
    <w:rsid w:val="008E4F57"/>
    <w:rsid w:val="008E5673"/>
    <w:rsid w:val="008F6C4F"/>
    <w:rsid w:val="00902F32"/>
    <w:rsid w:val="00912364"/>
    <w:rsid w:val="009148BA"/>
    <w:rsid w:val="00925BE4"/>
    <w:rsid w:val="009271A8"/>
    <w:rsid w:val="00932FC4"/>
    <w:rsid w:val="00950013"/>
    <w:rsid w:val="00965E71"/>
    <w:rsid w:val="00974A16"/>
    <w:rsid w:val="00974C42"/>
    <w:rsid w:val="00977EF0"/>
    <w:rsid w:val="00987D86"/>
    <w:rsid w:val="009A6FA8"/>
    <w:rsid w:val="009A71AB"/>
    <w:rsid w:val="009B087A"/>
    <w:rsid w:val="009C4D38"/>
    <w:rsid w:val="009C65E8"/>
    <w:rsid w:val="009D6E8F"/>
    <w:rsid w:val="009E4646"/>
    <w:rsid w:val="009F0694"/>
    <w:rsid w:val="009F4DEF"/>
    <w:rsid w:val="00A162AB"/>
    <w:rsid w:val="00A21E2A"/>
    <w:rsid w:val="00A30C6B"/>
    <w:rsid w:val="00A43463"/>
    <w:rsid w:val="00A61A45"/>
    <w:rsid w:val="00A72331"/>
    <w:rsid w:val="00A7590F"/>
    <w:rsid w:val="00A9155E"/>
    <w:rsid w:val="00AA053C"/>
    <w:rsid w:val="00AA365D"/>
    <w:rsid w:val="00AB1E74"/>
    <w:rsid w:val="00AD5F31"/>
    <w:rsid w:val="00AF587D"/>
    <w:rsid w:val="00B32FFD"/>
    <w:rsid w:val="00B41FF8"/>
    <w:rsid w:val="00B528CD"/>
    <w:rsid w:val="00B71FBC"/>
    <w:rsid w:val="00B729B9"/>
    <w:rsid w:val="00B92872"/>
    <w:rsid w:val="00B967A1"/>
    <w:rsid w:val="00BA7C60"/>
    <w:rsid w:val="00BC773D"/>
    <w:rsid w:val="00BD3AF7"/>
    <w:rsid w:val="00BD4562"/>
    <w:rsid w:val="00BE51C0"/>
    <w:rsid w:val="00BF486B"/>
    <w:rsid w:val="00BF4C97"/>
    <w:rsid w:val="00C059BB"/>
    <w:rsid w:val="00C06C53"/>
    <w:rsid w:val="00C074C5"/>
    <w:rsid w:val="00C11990"/>
    <w:rsid w:val="00C16C8F"/>
    <w:rsid w:val="00C561C5"/>
    <w:rsid w:val="00C56647"/>
    <w:rsid w:val="00C614EF"/>
    <w:rsid w:val="00C70276"/>
    <w:rsid w:val="00C7238B"/>
    <w:rsid w:val="00C95794"/>
    <w:rsid w:val="00CB7FCC"/>
    <w:rsid w:val="00CD02CA"/>
    <w:rsid w:val="00CD426F"/>
    <w:rsid w:val="00CD6FCA"/>
    <w:rsid w:val="00CD7BD4"/>
    <w:rsid w:val="00CE56EC"/>
    <w:rsid w:val="00D32893"/>
    <w:rsid w:val="00D50F42"/>
    <w:rsid w:val="00D510A5"/>
    <w:rsid w:val="00D521A9"/>
    <w:rsid w:val="00D54668"/>
    <w:rsid w:val="00D617E9"/>
    <w:rsid w:val="00D634AE"/>
    <w:rsid w:val="00D94A23"/>
    <w:rsid w:val="00DC5580"/>
    <w:rsid w:val="00DC762D"/>
    <w:rsid w:val="00DD76C4"/>
    <w:rsid w:val="00DE60B5"/>
    <w:rsid w:val="00DE6322"/>
    <w:rsid w:val="00DF4709"/>
    <w:rsid w:val="00E07E10"/>
    <w:rsid w:val="00E15267"/>
    <w:rsid w:val="00E334EB"/>
    <w:rsid w:val="00E3665B"/>
    <w:rsid w:val="00E41ADE"/>
    <w:rsid w:val="00E45393"/>
    <w:rsid w:val="00E4725F"/>
    <w:rsid w:val="00E637D9"/>
    <w:rsid w:val="00E64ABB"/>
    <w:rsid w:val="00E65E37"/>
    <w:rsid w:val="00E742A3"/>
    <w:rsid w:val="00E7525B"/>
    <w:rsid w:val="00E80221"/>
    <w:rsid w:val="00E80A29"/>
    <w:rsid w:val="00E90F86"/>
    <w:rsid w:val="00E967D5"/>
    <w:rsid w:val="00E97A02"/>
    <w:rsid w:val="00EB2070"/>
    <w:rsid w:val="00EC3A09"/>
    <w:rsid w:val="00EF0D79"/>
    <w:rsid w:val="00EF6FAB"/>
    <w:rsid w:val="00F04AE5"/>
    <w:rsid w:val="00F07E48"/>
    <w:rsid w:val="00F13404"/>
    <w:rsid w:val="00F21F36"/>
    <w:rsid w:val="00F2593E"/>
    <w:rsid w:val="00F42B41"/>
    <w:rsid w:val="00F501A8"/>
    <w:rsid w:val="00F91DE5"/>
    <w:rsid w:val="00FA6A70"/>
    <w:rsid w:val="00FA6FE3"/>
    <w:rsid w:val="00FA756E"/>
    <w:rsid w:val="00FB0274"/>
    <w:rsid w:val="00FC1B7D"/>
    <w:rsid w:val="00FC5614"/>
    <w:rsid w:val="00FD1F14"/>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48B1"/>
  <w15:docId w15:val="{5FF47954-1045-4572-81D1-08378D85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1D506D"/>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uiPriority w:val="9"/>
    <w:semiHidden/>
    <w:unhideWhenUsed/>
    <w:rsid w:val="00CE56EC"/>
    <w:pPr>
      <w:keepNext/>
      <w:keepLines/>
      <w:spacing w:before="20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uiPriority w:val="9"/>
    <w:semiHidden/>
    <w:unhideWhenUsed/>
    <w:rsid w:val="00CE56EC"/>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ijschrift">
    <w:name w:val="caption"/>
    <w:basedOn w:val="Standaard"/>
    <w:next w:val="Standaard"/>
    <w:rsid w:val="00E64ABB"/>
    <w:pPr>
      <w:spacing w:before="140" w:after="280"/>
      <w:ind w:hanging="1701"/>
    </w:pPr>
    <w:rPr>
      <w:bCs/>
      <w:i/>
      <w:szCs w:val="18"/>
    </w:rPr>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styleId="Revisie">
    <w:name w:val="Revision"/>
    <w:hidden/>
    <w:uiPriority w:val="99"/>
    <w:semiHidden/>
    <w:rsid w:val="006965DB"/>
    <w:pPr>
      <w:spacing w:after="0"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ocuments\GitHub\xml_instructie_1.0\word\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14</TotalTime>
  <Pages>2</Pages>
  <Words>459</Words>
  <Characters>2815</Characters>
  <Application>Microsoft Office Word</Application>
  <DocSecurity>0</DocSecurity>
  <Lines>74</Lines>
  <Paragraphs>44</Paragraphs>
  <ScaleCrop>false</ScaleCrop>
  <HeadingPairs>
    <vt:vector size="2" baseType="variant">
      <vt:variant>
        <vt:lpstr>Titel</vt:lpstr>
      </vt:variant>
      <vt:variant>
        <vt:i4>1</vt:i4>
      </vt:variant>
    </vt:vector>
  </HeadingPairs>
  <TitlesOfParts>
    <vt:vector size="1" baseType="lpstr">
      <vt:lpstr>Instructie aan de gemeente Gemeentestad</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Instructie aan de gemeente Gemeentestad</dc:title>
  <dc:creator>Gerard Wolbers</dc:creator>
  <cp:lastModifiedBy>Gerard Wolbers</cp:lastModifiedBy>
  <cp:revision>1</cp:revision>
  <dcterms:created xsi:type="dcterms:W3CDTF">2020-05-11T08:57:00Z</dcterms:created>
  <dcterms:modified xsi:type="dcterms:W3CDTF">2020-05-11T09:14:00Z</dcterms:modified>
</cp:coreProperties>
</file>